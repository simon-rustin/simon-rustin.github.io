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F54E7" w14:textId="77777777" w:rsidR="002005F6" w:rsidRPr="007457C0" w:rsidRDefault="002005F6" w:rsidP="007457C0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rPr>
          <w:b/>
          <w:color w:val="FFFFFF" w:themeColor="background1"/>
          <w:sz w:val="28"/>
        </w:rPr>
      </w:pPr>
      <w:bookmarkStart w:id="0" w:name="_GoBack"/>
      <w:bookmarkEnd w:id="0"/>
      <w:r w:rsidRPr="007457C0">
        <w:rPr>
          <w:b/>
          <w:color w:val="FFFFFF" w:themeColor="background1"/>
          <w:sz w:val="28"/>
        </w:rPr>
        <w:t>Nominee information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676"/>
      </w:tblGrid>
      <w:tr w:rsidR="00330452" w14:paraId="6E37AB12" w14:textId="77777777" w:rsidTr="00330452">
        <w:tc>
          <w:tcPr>
            <w:tcW w:w="4680" w:type="dxa"/>
          </w:tcPr>
          <w:p w14:paraId="08690367" w14:textId="77777777" w:rsidR="00330452" w:rsidRDefault="00330452" w:rsidP="00330452">
            <w:pPr>
              <w:spacing w:line="360" w:lineRule="auto"/>
              <w:rPr>
                <w:b/>
              </w:rPr>
            </w:pPr>
            <w:r w:rsidRPr="001978C7">
              <w:t>Name:</w:t>
            </w:r>
            <w:r>
              <w:rPr>
                <w:b/>
              </w:rPr>
              <w:t xml:space="preserve"> </w:t>
            </w:r>
          </w:p>
          <w:p w14:paraId="3FB445F5" w14:textId="77777777" w:rsidR="00330452" w:rsidRDefault="00330452" w:rsidP="00330452">
            <w:pPr>
              <w:spacing w:line="360" w:lineRule="auto"/>
            </w:pPr>
          </w:p>
        </w:tc>
        <w:tc>
          <w:tcPr>
            <w:tcW w:w="4676" w:type="dxa"/>
          </w:tcPr>
          <w:p w14:paraId="01ECA30C" w14:textId="77777777" w:rsidR="00330452" w:rsidRDefault="00330452" w:rsidP="00330452">
            <w:pPr>
              <w:spacing w:line="360" w:lineRule="auto"/>
            </w:pPr>
            <w:r>
              <w:t>E-mail:</w:t>
            </w:r>
          </w:p>
        </w:tc>
      </w:tr>
      <w:tr w:rsidR="00330452" w14:paraId="09ED9510" w14:textId="77777777" w:rsidTr="00330452">
        <w:tc>
          <w:tcPr>
            <w:tcW w:w="4680" w:type="dxa"/>
          </w:tcPr>
          <w:p w14:paraId="68AAB5B8" w14:textId="77777777" w:rsidR="00330452" w:rsidRDefault="00330452" w:rsidP="00330452">
            <w:pPr>
              <w:spacing w:line="360" w:lineRule="auto"/>
            </w:pPr>
            <w:r>
              <w:t>Address:</w:t>
            </w:r>
          </w:p>
        </w:tc>
        <w:tc>
          <w:tcPr>
            <w:tcW w:w="4676" w:type="dxa"/>
          </w:tcPr>
          <w:p w14:paraId="780A3F10" w14:textId="77777777" w:rsidR="00330452" w:rsidRDefault="00330452" w:rsidP="00330452">
            <w:pPr>
              <w:spacing w:line="360" w:lineRule="auto"/>
            </w:pPr>
            <w:r>
              <w:t>Level</w:t>
            </w:r>
            <w:r w:rsidRPr="00330452">
              <w:t xml:space="preserve"> </w:t>
            </w:r>
            <w:r>
              <w:t>(Post Doc, Doctoral Candidate, Master’s student)</w:t>
            </w:r>
          </w:p>
          <w:p w14:paraId="3C22463E" w14:textId="77777777" w:rsidR="00330452" w:rsidRDefault="00330452" w:rsidP="00330452">
            <w:pPr>
              <w:spacing w:line="360" w:lineRule="auto"/>
            </w:pPr>
          </w:p>
        </w:tc>
      </w:tr>
      <w:tr w:rsidR="00330452" w14:paraId="178C06CB" w14:textId="77777777" w:rsidTr="00330452">
        <w:tc>
          <w:tcPr>
            <w:tcW w:w="4680" w:type="dxa"/>
          </w:tcPr>
          <w:p w14:paraId="7A7C46CC" w14:textId="77777777" w:rsidR="00330452" w:rsidRDefault="00330452" w:rsidP="00330452">
            <w:pPr>
              <w:spacing w:line="360" w:lineRule="auto"/>
            </w:pPr>
            <w:r>
              <w:t xml:space="preserve">University: </w:t>
            </w:r>
            <w:r>
              <w:tab/>
            </w:r>
          </w:p>
        </w:tc>
        <w:tc>
          <w:tcPr>
            <w:tcW w:w="4676" w:type="dxa"/>
          </w:tcPr>
          <w:p w14:paraId="0CB504F6" w14:textId="77777777" w:rsidR="00330452" w:rsidRDefault="00330452" w:rsidP="00330452">
            <w:pPr>
              <w:spacing w:line="360" w:lineRule="auto"/>
            </w:pPr>
            <w:r>
              <w:t>Department:</w:t>
            </w:r>
          </w:p>
        </w:tc>
      </w:tr>
    </w:tbl>
    <w:p w14:paraId="640ED58E" w14:textId="77777777" w:rsidR="007457C0" w:rsidRDefault="007457C0"/>
    <w:p w14:paraId="2823A27F" w14:textId="77777777" w:rsidR="002005F6" w:rsidRPr="007457C0" w:rsidRDefault="006F2D9D" w:rsidP="007457C0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rPr>
          <w:b/>
          <w:color w:val="FFFFFF" w:themeColor="background1"/>
          <w:sz w:val="28"/>
        </w:rPr>
      </w:pPr>
      <w:r w:rsidRPr="007457C0">
        <w:rPr>
          <w:b/>
          <w:color w:val="FFFFFF" w:themeColor="background1"/>
          <w:sz w:val="28"/>
        </w:rPr>
        <w:t>Nominated by</w:t>
      </w:r>
      <w:r w:rsidR="009A1AEB">
        <w:rPr>
          <w:b/>
          <w:color w:val="FFFFFF" w:themeColor="background1"/>
          <w:sz w:val="28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676"/>
      </w:tblGrid>
      <w:tr w:rsidR="00BC2B51" w14:paraId="7FD6967C" w14:textId="77777777" w:rsidTr="00BC2B51">
        <w:trPr>
          <w:trHeight w:val="548"/>
        </w:trPr>
        <w:tc>
          <w:tcPr>
            <w:tcW w:w="4680" w:type="dxa"/>
            <w:vMerge w:val="restart"/>
          </w:tcPr>
          <w:p w14:paraId="7A1DA9EA" w14:textId="77777777" w:rsidR="00BC2B51" w:rsidRDefault="00BC2B51" w:rsidP="00330452">
            <w:pPr>
              <w:spacing w:line="276" w:lineRule="auto"/>
            </w:pPr>
            <w:r>
              <w:t xml:space="preserve">Name: </w:t>
            </w:r>
          </w:p>
          <w:p w14:paraId="5F0C76A8" w14:textId="77777777" w:rsidR="00BC2B51" w:rsidRDefault="00BC2B51" w:rsidP="006F2D9D">
            <w:pPr>
              <w:spacing w:line="276" w:lineRule="auto"/>
            </w:pPr>
          </w:p>
        </w:tc>
        <w:tc>
          <w:tcPr>
            <w:tcW w:w="4676" w:type="dxa"/>
            <w:tcBorders>
              <w:bottom w:val="single" w:sz="4" w:space="0" w:color="auto"/>
            </w:tcBorders>
          </w:tcPr>
          <w:p w14:paraId="7C310696" w14:textId="77777777" w:rsidR="00BC2B51" w:rsidRDefault="00BC2B51" w:rsidP="006F2D9D">
            <w:pPr>
              <w:spacing w:line="276" w:lineRule="auto"/>
            </w:pPr>
            <w:r>
              <w:t xml:space="preserve">Phone: </w:t>
            </w:r>
          </w:p>
        </w:tc>
      </w:tr>
      <w:tr w:rsidR="00BC2B51" w14:paraId="4A7255AD" w14:textId="77777777" w:rsidTr="00BC2B51">
        <w:trPr>
          <w:trHeight w:val="494"/>
        </w:trPr>
        <w:tc>
          <w:tcPr>
            <w:tcW w:w="4680" w:type="dxa"/>
            <w:vMerge/>
          </w:tcPr>
          <w:p w14:paraId="665805C3" w14:textId="77777777" w:rsidR="00BC2B51" w:rsidRDefault="00BC2B51" w:rsidP="00330452">
            <w:pPr>
              <w:spacing w:line="276" w:lineRule="auto"/>
            </w:pPr>
          </w:p>
        </w:tc>
        <w:tc>
          <w:tcPr>
            <w:tcW w:w="4676" w:type="dxa"/>
            <w:tcBorders>
              <w:top w:val="single" w:sz="4" w:space="0" w:color="auto"/>
            </w:tcBorders>
          </w:tcPr>
          <w:p w14:paraId="59E1E746" w14:textId="77777777" w:rsidR="00BC2B51" w:rsidRDefault="00BC2B51" w:rsidP="006F2D9D">
            <w:pPr>
              <w:spacing w:line="276" w:lineRule="auto"/>
            </w:pPr>
            <w:r>
              <w:t xml:space="preserve">E-mail:  </w:t>
            </w:r>
            <w:r>
              <w:tab/>
            </w:r>
          </w:p>
        </w:tc>
      </w:tr>
      <w:tr w:rsidR="004A6463" w14:paraId="78201099" w14:textId="77777777" w:rsidTr="003F0B4F">
        <w:tc>
          <w:tcPr>
            <w:tcW w:w="9356" w:type="dxa"/>
            <w:gridSpan w:val="2"/>
          </w:tcPr>
          <w:p w14:paraId="02D5BD1A" w14:textId="77777777" w:rsidR="004A6463" w:rsidRDefault="004A6463" w:rsidP="00330452">
            <w:pPr>
              <w:spacing w:line="276" w:lineRule="auto"/>
            </w:pPr>
            <w:r>
              <w:t xml:space="preserve">Title: </w:t>
            </w:r>
          </w:p>
          <w:p w14:paraId="3F429377" w14:textId="77777777" w:rsidR="004A6463" w:rsidRDefault="004A6463" w:rsidP="006F2D9D">
            <w:pPr>
              <w:spacing w:line="276" w:lineRule="auto"/>
            </w:pPr>
          </w:p>
        </w:tc>
      </w:tr>
      <w:tr w:rsidR="00330452" w14:paraId="0CF12608" w14:textId="77777777" w:rsidTr="00330452">
        <w:tc>
          <w:tcPr>
            <w:tcW w:w="9356" w:type="dxa"/>
            <w:gridSpan w:val="2"/>
          </w:tcPr>
          <w:p w14:paraId="0129BA0B" w14:textId="77777777" w:rsidR="00330452" w:rsidRDefault="00330452" w:rsidP="00330452">
            <w:pPr>
              <w:spacing w:line="276" w:lineRule="auto"/>
            </w:pPr>
            <w:r>
              <w:t xml:space="preserve">Relationship to Nominee: </w:t>
            </w:r>
            <w:r w:rsidR="009A1AEB">
              <w:t>(</w:t>
            </w:r>
            <w:r w:rsidR="009A1AEB" w:rsidRPr="005E0DF7">
              <w:t xml:space="preserve">Supervisor, Collaborator, </w:t>
            </w:r>
            <w:r w:rsidR="009A1AEB">
              <w:t xml:space="preserve">self-nominated, </w:t>
            </w:r>
            <w:proofErr w:type="spellStart"/>
            <w:r w:rsidR="009A1AEB" w:rsidRPr="005E0DF7">
              <w:t>etc</w:t>
            </w:r>
            <w:proofErr w:type="spellEnd"/>
            <w:r w:rsidR="009A1AEB" w:rsidRPr="005E0DF7">
              <w:t>)</w:t>
            </w:r>
          </w:p>
          <w:p w14:paraId="38D2E03C" w14:textId="77777777" w:rsidR="00330452" w:rsidRDefault="00330452" w:rsidP="006F2D9D">
            <w:pPr>
              <w:spacing w:line="276" w:lineRule="auto"/>
            </w:pPr>
          </w:p>
        </w:tc>
      </w:tr>
    </w:tbl>
    <w:p w14:paraId="1A4CC3BF" w14:textId="77777777" w:rsidR="007457C0" w:rsidRDefault="007457C0"/>
    <w:p w14:paraId="0DFE2AC4" w14:textId="77777777" w:rsidR="007C4A2F" w:rsidRPr="007457C0" w:rsidRDefault="006F2D9D" w:rsidP="007457C0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rPr>
          <w:b/>
          <w:color w:val="FFFFFF" w:themeColor="background1"/>
          <w:sz w:val="28"/>
        </w:rPr>
      </w:pPr>
      <w:r w:rsidRPr="007457C0">
        <w:rPr>
          <w:b/>
          <w:color w:val="FFFFFF" w:themeColor="background1"/>
          <w:sz w:val="28"/>
        </w:rPr>
        <w:t>Nomination Package</w:t>
      </w:r>
    </w:p>
    <w:p w14:paraId="6ABB5367" w14:textId="77777777" w:rsidR="007C4A2F" w:rsidRDefault="007C4A2F" w:rsidP="006F2D9D">
      <w:pPr>
        <w:spacing w:line="276" w:lineRule="auto"/>
        <w:rPr>
          <w:sz w:val="22"/>
        </w:rPr>
      </w:pPr>
      <w:r w:rsidRPr="005A2329">
        <w:rPr>
          <w:sz w:val="22"/>
        </w:rPr>
        <w:t xml:space="preserve">The selection of award recipients is based solely on the information provided in the nomination package.  Nomination packages should be submitted by e-mail to </w:t>
      </w:r>
      <w:hyperlink r:id="rId8" w:history="1">
        <w:r w:rsidRPr="00960257">
          <w:rPr>
            <w:rStyle w:val="Hyperlink"/>
            <w:sz w:val="22"/>
          </w:rPr>
          <w:t>lois.ward@uhn.ca</w:t>
        </w:r>
      </w:hyperlink>
      <w:r>
        <w:rPr>
          <w:sz w:val="22"/>
        </w:rPr>
        <w:t xml:space="preserve"> with </w:t>
      </w:r>
      <w:proofErr w:type="gramStart"/>
      <w:r>
        <w:rPr>
          <w:sz w:val="22"/>
        </w:rPr>
        <w:t>subject  “</w:t>
      </w:r>
      <w:proofErr w:type="gramEnd"/>
      <w:r>
        <w:rPr>
          <w:sz w:val="22"/>
        </w:rPr>
        <w:t>F</w:t>
      </w:r>
      <w:r w:rsidR="00FD3512">
        <w:rPr>
          <w:sz w:val="22"/>
        </w:rPr>
        <w:t>AA2020 &lt;LASTNAME&gt; &lt;FIRST NAME&gt;</w:t>
      </w:r>
      <w:r>
        <w:rPr>
          <w:sz w:val="22"/>
        </w:rPr>
        <w:t>”</w:t>
      </w:r>
    </w:p>
    <w:p w14:paraId="2F7B8B15" w14:textId="77777777" w:rsidR="006F2D9D" w:rsidRPr="005A2329" w:rsidRDefault="006F2D9D" w:rsidP="006F2D9D">
      <w:pPr>
        <w:pStyle w:val="Secondarylabels"/>
        <w:rPr>
          <w:sz w:val="22"/>
        </w:rPr>
      </w:pPr>
      <w:r w:rsidRPr="005A2329">
        <w:rPr>
          <w:sz w:val="22"/>
        </w:rPr>
        <w:t>Supporting Documents</w:t>
      </w:r>
    </w:p>
    <w:p w14:paraId="3193775A" w14:textId="77777777" w:rsidR="006F2D9D" w:rsidRPr="005A2329" w:rsidRDefault="00BB0971" w:rsidP="006F2D9D">
      <w:pPr>
        <w:pStyle w:val="NumberedList"/>
        <w:numPr>
          <w:ilvl w:val="0"/>
          <w:numId w:val="0"/>
        </w:numPr>
        <w:ind w:left="720" w:hanging="360"/>
        <w:rPr>
          <w:sz w:val="22"/>
        </w:rPr>
      </w:pPr>
      <w:sdt>
        <w:sdtPr>
          <w:rPr>
            <w:sz w:val="22"/>
          </w:rPr>
          <w:id w:val="-1792748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D9D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F2D9D" w:rsidRPr="005A2329">
        <w:rPr>
          <w:sz w:val="22"/>
        </w:rPr>
        <w:t xml:space="preserve">Outline of Nominee’s </w:t>
      </w:r>
      <w:r w:rsidR="00BD7141">
        <w:rPr>
          <w:sz w:val="22"/>
        </w:rPr>
        <w:t>research project</w:t>
      </w:r>
      <w:r w:rsidR="006F2D9D" w:rsidRPr="005A2329">
        <w:rPr>
          <w:sz w:val="22"/>
        </w:rPr>
        <w:t xml:space="preserve"> (max 1,000 words)</w:t>
      </w:r>
    </w:p>
    <w:p w14:paraId="01567F8E" w14:textId="77777777" w:rsidR="006F2D9D" w:rsidRPr="005A2329" w:rsidRDefault="00BB0971" w:rsidP="006F2D9D">
      <w:pPr>
        <w:pStyle w:val="NumberedList"/>
        <w:numPr>
          <w:ilvl w:val="0"/>
          <w:numId w:val="0"/>
        </w:numPr>
        <w:ind w:left="720" w:hanging="360"/>
        <w:rPr>
          <w:sz w:val="22"/>
        </w:rPr>
      </w:pPr>
      <w:sdt>
        <w:sdtPr>
          <w:rPr>
            <w:sz w:val="22"/>
          </w:rPr>
          <w:id w:val="447200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D9D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F2D9D" w:rsidRPr="005A2329">
        <w:rPr>
          <w:sz w:val="22"/>
        </w:rPr>
        <w:t>Letters of support (2 – max of 500 words each)</w:t>
      </w:r>
    </w:p>
    <w:p w14:paraId="6E68257A" w14:textId="77777777" w:rsidR="006F2D9D" w:rsidRPr="005A2329" w:rsidRDefault="00BB0971" w:rsidP="006F2D9D">
      <w:pPr>
        <w:pStyle w:val="NumberedList"/>
        <w:numPr>
          <w:ilvl w:val="0"/>
          <w:numId w:val="0"/>
        </w:numPr>
        <w:ind w:left="720" w:hanging="360"/>
        <w:rPr>
          <w:sz w:val="22"/>
        </w:rPr>
      </w:pPr>
      <w:sdt>
        <w:sdtPr>
          <w:rPr>
            <w:sz w:val="22"/>
          </w:rPr>
          <w:id w:val="1288391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D9D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F2D9D" w:rsidRPr="005A2329">
        <w:rPr>
          <w:sz w:val="22"/>
        </w:rPr>
        <w:t>Journal publications (max 2)</w:t>
      </w:r>
    </w:p>
    <w:p w14:paraId="2C72B0AF" w14:textId="1355D86A" w:rsidR="006F2D9D" w:rsidRPr="005A2329" w:rsidRDefault="00BB0971" w:rsidP="006F2D9D">
      <w:pPr>
        <w:pStyle w:val="NumberedList"/>
        <w:numPr>
          <w:ilvl w:val="0"/>
          <w:numId w:val="0"/>
        </w:numPr>
        <w:ind w:left="720" w:hanging="360"/>
        <w:rPr>
          <w:sz w:val="22"/>
        </w:rPr>
      </w:pPr>
      <w:sdt>
        <w:sdtPr>
          <w:rPr>
            <w:sz w:val="22"/>
          </w:rPr>
          <w:id w:val="-1204013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2D9D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6F2D9D" w:rsidRPr="005A2329">
        <w:rPr>
          <w:sz w:val="22"/>
        </w:rPr>
        <w:t>Articles</w:t>
      </w:r>
      <w:r w:rsidR="008651F9">
        <w:rPr>
          <w:sz w:val="22"/>
        </w:rPr>
        <w:t>/video/slideshow</w:t>
      </w:r>
      <w:r w:rsidR="006F2D9D" w:rsidRPr="005A2329">
        <w:rPr>
          <w:sz w:val="22"/>
        </w:rPr>
        <w:t xml:space="preserve"> (if applicable; no more than 3 web links to articles)</w:t>
      </w:r>
    </w:p>
    <w:p w14:paraId="2522E1F1" w14:textId="77777777" w:rsidR="006F2D9D" w:rsidRDefault="006F2D9D"/>
    <w:p w14:paraId="4642B058" w14:textId="77777777" w:rsidR="006F2D9D" w:rsidRDefault="006F2D9D" w:rsidP="0014076C">
      <w:r>
        <w:t xml:space="preserve">Date submitted: </w:t>
      </w:r>
    </w:p>
    <w:p w14:paraId="0773F8FD" w14:textId="5B02818A" w:rsidR="005A2329" w:rsidRPr="005A2329" w:rsidRDefault="005A2329" w:rsidP="0014076C">
      <w:pPr>
        <w:rPr>
          <w:b/>
          <w:sz w:val="40"/>
        </w:rPr>
      </w:pPr>
      <w:r w:rsidRPr="005A2329">
        <w:rPr>
          <w:b/>
          <w:sz w:val="40"/>
        </w:rPr>
        <w:t>Submission deadline:</w:t>
      </w:r>
      <w:r w:rsidR="006F2D9D">
        <w:rPr>
          <w:b/>
          <w:sz w:val="40"/>
        </w:rPr>
        <w:t xml:space="preserve"> </w:t>
      </w:r>
      <w:r w:rsidR="0054398A">
        <w:rPr>
          <w:b/>
          <w:sz w:val="40"/>
        </w:rPr>
        <w:t>May 4</w:t>
      </w:r>
      <w:r w:rsidR="006F2D9D">
        <w:rPr>
          <w:b/>
          <w:sz w:val="40"/>
        </w:rPr>
        <w:t>,</w:t>
      </w:r>
      <w:r w:rsidR="00FD3512">
        <w:rPr>
          <w:b/>
          <w:sz w:val="40"/>
        </w:rPr>
        <w:t xml:space="preserve"> 2020</w:t>
      </w:r>
      <w:r w:rsidR="006F2D9D">
        <w:rPr>
          <w:b/>
          <w:sz w:val="40"/>
        </w:rPr>
        <w:t xml:space="preserve"> </w:t>
      </w:r>
      <w:r w:rsidR="0054398A">
        <w:rPr>
          <w:b/>
          <w:sz w:val="40"/>
        </w:rPr>
        <w:t>11:59</w:t>
      </w:r>
      <w:r w:rsidR="006F2D9D">
        <w:rPr>
          <w:b/>
          <w:sz w:val="40"/>
        </w:rPr>
        <w:t xml:space="preserve"> p.m. EDT</w:t>
      </w:r>
    </w:p>
    <w:sectPr w:rsidR="005A2329" w:rsidRPr="005A2329" w:rsidSect="00DB4F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F062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F0626B" w16cid:durableId="2226EAE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378DA" w14:textId="77777777" w:rsidR="008A68DD" w:rsidRDefault="008A68DD" w:rsidP="00037D55">
      <w:pPr>
        <w:spacing w:before="0" w:after="0"/>
      </w:pPr>
      <w:r>
        <w:separator/>
      </w:r>
    </w:p>
  </w:endnote>
  <w:endnote w:type="continuationSeparator" w:id="0">
    <w:p w14:paraId="6DDD2C1F" w14:textId="77777777" w:rsidR="008A68DD" w:rsidRDefault="008A68DD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B910E" w14:textId="77777777" w:rsidR="00037D55" w:rsidRDefault="00037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B0971">
      <w:rPr>
        <w:noProof/>
      </w:rPr>
      <w:t>1</w:t>
    </w:r>
    <w:r>
      <w:fldChar w:fldCharType="end"/>
    </w:r>
  </w:p>
  <w:p w14:paraId="07A891D8" w14:textId="0A307CBA" w:rsidR="00626259" w:rsidRPr="00E278BB" w:rsidRDefault="00626259" w:rsidP="00626259">
    <w:pPr>
      <w:spacing w:after="120" w:line="276" w:lineRule="auto"/>
      <w:contextualSpacing/>
      <w:rPr>
        <w:rFonts w:asciiTheme="minorHAnsi" w:eastAsia="Cambria" w:hAnsiTheme="minorHAnsi" w:cstheme="minorHAnsi"/>
        <w:sz w:val="16"/>
      </w:rPr>
    </w:pPr>
    <w:r w:rsidRPr="00E278BB">
      <w:rPr>
        <w:rFonts w:asciiTheme="minorHAnsi" w:eastAsia="Cambria" w:hAnsiTheme="minorHAnsi" w:cstheme="minorHAnsi"/>
        <w:sz w:val="16"/>
      </w:rPr>
      <w:fldChar w:fldCharType="begin"/>
    </w:r>
    <w:r w:rsidRPr="00E278BB">
      <w:rPr>
        <w:rFonts w:asciiTheme="minorHAnsi" w:eastAsia="Cambria" w:hAnsiTheme="minorHAnsi" w:cstheme="minorHAnsi"/>
        <w:sz w:val="16"/>
      </w:rPr>
      <w:instrText xml:space="preserve"> FILENAME \p </w:instrText>
    </w:r>
    <w:r w:rsidRPr="00E278BB">
      <w:rPr>
        <w:rFonts w:asciiTheme="minorHAnsi" w:eastAsia="Cambria" w:hAnsiTheme="minorHAnsi" w:cstheme="minorHAnsi"/>
        <w:sz w:val="16"/>
      </w:rPr>
      <w:fldChar w:fldCharType="separate"/>
    </w:r>
    <w:r w:rsidR="00537982">
      <w:rPr>
        <w:rFonts w:asciiTheme="minorHAnsi" w:eastAsia="Cambria" w:hAnsiTheme="minorHAnsi" w:cstheme="minorHAnsi"/>
        <w:noProof/>
        <w:sz w:val="16"/>
      </w:rPr>
      <w:t>Q:\Admin\Lois\Applications - Grants\MSAA\Year 2\Nomination formv2.docx</w:t>
    </w:r>
    <w:r w:rsidRPr="00E278BB">
      <w:rPr>
        <w:rFonts w:asciiTheme="minorHAnsi" w:eastAsia="Cambria" w:hAnsiTheme="minorHAnsi" w:cstheme="minorHAnsi"/>
        <w:sz w:val="16"/>
      </w:rPr>
      <w:fldChar w:fldCharType="end"/>
    </w:r>
  </w:p>
  <w:p w14:paraId="68EFB115" w14:textId="77777777" w:rsidR="00037D55" w:rsidRDefault="00037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FB6CD" w14:textId="77777777" w:rsidR="008A68DD" w:rsidRDefault="008A68DD" w:rsidP="00037D55">
      <w:pPr>
        <w:spacing w:before="0" w:after="0"/>
      </w:pPr>
      <w:r>
        <w:separator/>
      </w:r>
    </w:p>
  </w:footnote>
  <w:footnote w:type="continuationSeparator" w:id="0">
    <w:p w14:paraId="77D06172" w14:textId="77777777" w:rsidR="008A68DD" w:rsidRDefault="008A68DD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B3DE3" w14:textId="77777777" w:rsidR="00037D55" w:rsidRDefault="00FD3512" w:rsidP="00FD3512">
    <w:pPr>
      <w:pStyle w:val="Companyname"/>
      <w:spacing w:after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5910D2" wp14:editId="7EE6ED00">
          <wp:simplePos x="0" y="0"/>
          <wp:positionH relativeFrom="column">
            <wp:posOffset>5436870</wp:posOffset>
          </wp:positionH>
          <wp:positionV relativeFrom="paragraph">
            <wp:posOffset>47625</wp:posOffset>
          </wp:positionV>
          <wp:extent cx="1268730" cy="408305"/>
          <wp:effectExtent l="0" t="0" r="762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ite-UHN-TRI 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73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4024" w:rsidRPr="004171C5">
      <w:rPr>
        <w:sz w:val="32"/>
      </w:rPr>
      <w:t>Focus on Accessibility Awards – Nomination Form</w:t>
    </w:r>
  </w:p>
  <w:p w14:paraId="59122580" w14:textId="77777777" w:rsidR="00626259" w:rsidRPr="00841DC8" w:rsidRDefault="004171C5" w:rsidP="00626259">
    <w:pPr>
      <w:pStyle w:val="Companyname"/>
      <w:jc w:val="center"/>
    </w:pPr>
    <w:r>
      <w:t xml:space="preserve">          </w:t>
    </w:r>
    <w:r w:rsidR="00626259">
      <w:t>(Individuals may self-nominate)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0C50"/>
    <w:multiLevelType w:val="hybridMultilevel"/>
    <w:tmpl w:val="25023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erine Bak">
    <w15:presenceInfo w15:providerId="AD" w15:userId="S::katherine.bak@mail.utoronto.ca::dbe5769e-1058-4c92-97de-505a53f208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24"/>
    <w:rsid w:val="000327B2"/>
    <w:rsid w:val="00037D55"/>
    <w:rsid w:val="00054024"/>
    <w:rsid w:val="000C5A46"/>
    <w:rsid w:val="00114FAC"/>
    <w:rsid w:val="0012566B"/>
    <w:rsid w:val="0014076C"/>
    <w:rsid w:val="00147A54"/>
    <w:rsid w:val="001978C7"/>
    <w:rsid w:val="001A24F2"/>
    <w:rsid w:val="002005F6"/>
    <w:rsid w:val="00201D1A"/>
    <w:rsid w:val="002421DC"/>
    <w:rsid w:val="00276A6F"/>
    <w:rsid w:val="00322930"/>
    <w:rsid w:val="00330452"/>
    <w:rsid w:val="00365061"/>
    <w:rsid w:val="00374F55"/>
    <w:rsid w:val="003829AA"/>
    <w:rsid w:val="00386B78"/>
    <w:rsid w:val="004171C5"/>
    <w:rsid w:val="004176D8"/>
    <w:rsid w:val="00432C3B"/>
    <w:rsid w:val="004544E0"/>
    <w:rsid w:val="00455D2F"/>
    <w:rsid w:val="004A1B2D"/>
    <w:rsid w:val="004A6463"/>
    <w:rsid w:val="00500155"/>
    <w:rsid w:val="00516A0F"/>
    <w:rsid w:val="00537982"/>
    <w:rsid w:val="0054398A"/>
    <w:rsid w:val="00562A56"/>
    <w:rsid w:val="00566F1F"/>
    <w:rsid w:val="00592652"/>
    <w:rsid w:val="005A2329"/>
    <w:rsid w:val="005A3B49"/>
    <w:rsid w:val="005E0DF7"/>
    <w:rsid w:val="005E3FE3"/>
    <w:rsid w:val="0060216F"/>
    <w:rsid w:val="00626259"/>
    <w:rsid w:val="006430A3"/>
    <w:rsid w:val="006B253D"/>
    <w:rsid w:val="006C5CCB"/>
    <w:rsid w:val="006F2D9D"/>
    <w:rsid w:val="007457C0"/>
    <w:rsid w:val="00774232"/>
    <w:rsid w:val="00785B8D"/>
    <w:rsid w:val="0079774E"/>
    <w:rsid w:val="007B5567"/>
    <w:rsid w:val="007B6A52"/>
    <w:rsid w:val="007C4A2F"/>
    <w:rsid w:val="007E3E45"/>
    <w:rsid w:val="007F2C82"/>
    <w:rsid w:val="008036DF"/>
    <w:rsid w:val="0080619B"/>
    <w:rsid w:val="00841DC8"/>
    <w:rsid w:val="00843A55"/>
    <w:rsid w:val="00851E78"/>
    <w:rsid w:val="008651F9"/>
    <w:rsid w:val="008A68DD"/>
    <w:rsid w:val="008D03D8"/>
    <w:rsid w:val="008D0916"/>
    <w:rsid w:val="008F1904"/>
    <w:rsid w:val="008F2537"/>
    <w:rsid w:val="009330CA"/>
    <w:rsid w:val="00942365"/>
    <w:rsid w:val="0099370D"/>
    <w:rsid w:val="009A1AEB"/>
    <w:rsid w:val="00A01E8A"/>
    <w:rsid w:val="00A359F5"/>
    <w:rsid w:val="00A66CE3"/>
    <w:rsid w:val="00A81673"/>
    <w:rsid w:val="00B168C9"/>
    <w:rsid w:val="00B475DD"/>
    <w:rsid w:val="00BB0971"/>
    <w:rsid w:val="00BB2F85"/>
    <w:rsid w:val="00BC2B51"/>
    <w:rsid w:val="00BD0958"/>
    <w:rsid w:val="00BD7141"/>
    <w:rsid w:val="00C05948"/>
    <w:rsid w:val="00C22FD2"/>
    <w:rsid w:val="00C41450"/>
    <w:rsid w:val="00C76253"/>
    <w:rsid w:val="00CC4A82"/>
    <w:rsid w:val="00CF467A"/>
    <w:rsid w:val="00D17CF6"/>
    <w:rsid w:val="00D32F04"/>
    <w:rsid w:val="00D57E96"/>
    <w:rsid w:val="00D91CE6"/>
    <w:rsid w:val="00D921F1"/>
    <w:rsid w:val="00D9407F"/>
    <w:rsid w:val="00DB4F41"/>
    <w:rsid w:val="00DB7B5C"/>
    <w:rsid w:val="00DC2EEE"/>
    <w:rsid w:val="00DE106F"/>
    <w:rsid w:val="00E0032A"/>
    <w:rsid w:val="00E23F93"/>
    <w:rsid w:val="00E25F48"/>
    <w:rsid w:val="00EA68A2"/>
    <w:rsid w:val="00F06F66"/>
    <w:rsid w:val="00F10053"/>
    <w:rsid w:val="00F56F80"/>
    <w:rsid w:val="00F806BF"/>
    <w:rsid w:val="00FA683D"/>
    <w:rsid w:val="00FD351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1C7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005F6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1978C7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5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1F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1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005F6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1978C7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5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1F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s.ward@uhn.ca" TargetMode="Externa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L\AppData\Roaming\Microsoft\Templates\Job%20descrip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form.dot</Template>
  <TotalTime>29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Lois</dc:creator>
  <cp:lastModifiedBy>Ward, Lois</cp:lastModifiedBy>
  <cp:revision>4</cp:revision>
  <cp:lastPrinted>2020-01-22T22:41:00Z</cp:lastPrinted>
  <dcterms:created xsi:type="dcterms:W3CDTF">2020-03-26T14:24:00Z</dcterms:created>
  <dcterms:modified xsi:type="dcterms:W3CDTF">2020-03-26T17:32:00Z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